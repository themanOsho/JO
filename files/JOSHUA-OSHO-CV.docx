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009" w:rsidRDefault="005A4009">
      <w:pPr>
        <w:pStyle w:val="ContactInfo"/>
      </w:pPr>
      <w:r w:rsidRPr="00542AA3">
        <w:rPr>
          <w:rFonts w:ascii="Georgia" w:eastAsia="Georgia" w:hAnsi="Georgia" w:cs="Georgia"/>
          <w:sz w:val="24"/>
        </w:rPr>
        <w:t>Ikorodu</w:t>
      </w:r>
    </w:p>
    <w:p w:rsidR="00077FCF" w:rsidRDefault="003C745F">
      <w:pPr>
        <w:pStyle w:val="ContactInfo"/>
      </w:pPr>
      <w:sdt>
        <w:sdtPr>
          <w:rPr>
            <w:rFonts w:ascii="Georgia" w:eastAsia="Georgia" w:hAnsi="Georgia" w:cs="Georgia"/>
            <w:color w:val="auto"/>
            <w:sz w:val="24"/>
          </w:rPr>
          <w:alias w:val="Category"/>
          <w:tag w:val=""/>
          <w:id w:val="1543715586"/>
          <w:placeholder>
            <w:docPart w:val="2A9BB0765BE141D9BF3C8808AE4EF390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5A4009" w:rsidRPr="005A4009">
            <w:rPr>
              <w:rFonts w:ascii="Georgia" w:eastAsia="Georgia" w:hAnsi="Georgia" w:cs="Georgia"/>
              <w:color w:val="auto"/>
              <w:sz w:val="24"/>
            </w:rPr>
            <w:t>104232, Lagos</w:t>
          </w:r>
        </w:sdtContent>
      </w:sdt>
    </w:p>
    <w:p w:rsidR="00077FCF" w:rsidRDefault="003C745F" w:rsidP="00DC200B">
      <w:pPr>
        <w:pStyle w:val="ContactInfo"/>
      </w:pPr>
      <w:sdt>
        <w:sdtPr>
          <w:rPr>
            <w:rFonts w:ascii="Georgia" w:eastAsia="Georgia" w:hAnsi="Georgia" w:cs="Georgia"/>
            <w:sz w:val="24"/>
          </w:rPr>
          <w:alias w:val="Telephone"/>
          <w:tag w:val="Telephone"/>
          <w:id w:val="599758962"/>
          <w:placeholder>
            <w:docPart w:val="06FAB0AD80894239B3D7BD7D79CB9FB6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55EF5" w:rsidRPr="00555EF5">
            <w:rPr>
              <w:rFonts w:ascii="Georgia" w:eastAsia="Georgia" w:hAnsi="Georgia" w:cs="Georgia"/>
              <w:sz w:val="24"/>
            </w:rPr>
            <w:t>+234</w:t>
          </w:r>
          <w:r w:rsidR="008B0F9E">
            <w:rPr>
              <w:rFonts w:ascii="Georgia" w:eastAsia="Georgia" w:hAnsi="Georgia" w:cs="Georgia"/>
              <w:sz w:val="24"/>
            </w:rPr>
            <w:t>9049788099</w:t>
          </w:r>
        </w:sdtContent>
      </w:sdt>
    </w:p>
    <w:sdt>
      <w:sdtPr>
        <w:rPr>
          <w:rFonts w:ascii="Georgia" w:eastAsia="Georgia" w:hAnsi="Georgia" w:cs="Georgia"/>
          <w:color w:val="1155CC"/>
          <w:sz w:val="24"/>
        </w:rPr>
        <w:alias w:val="Email"/>
        <w:tag w:val=""/>
        <w:id w:val="1889536063"/>
        <w:placeholder>
          <w:docPart w:val="3D3D1F7F03B14F489C3E3519010F8AFC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p w:rsidR="00077FCF" w:rsidRDefault="00555EF5">
          <w:pPr>
            <w:pStyle w:val="ContactInfo"/>
            <w:rPr>
              <w:rStyle w:val="Emphasis"/>
            </w:rPr>
          </w:pPr>
          <w:r w:rsidRPr="00555EF5">
            <w:rPr>
              <w:rFonts w:ascii="Georgia" w:eastAsia="Georgia" w:hAnsi="Georgia" w:cs="Georgia"/>
              <w:color w:val="1155CC"/>
              <w:sz w:val="24"/>
            </w:rPr>
            <w:t>tlkjorsh@icloud.com</w:t>
          </w:r>
        </w:p>
      </w:sdtContent>
    </w:sdt>
    <w:p w:rsidR="00077FCF" w:rsidRDefault="003C745F">
      <w:pPr>
        <w:pStyle w:val="Name"/>
      </w:pPr>
      <w:sdt>
        <w:sdtPr>
          <w:alias w:val="Your Name"/>
          <w:tag w:val=""/>
          <w:id w:val="1197042864"/>
          <w:placeholder>
            <w:docPart w:val="4D26CA2CA7F049E2BE8AC1903BF9637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24778A">
            <w:t>joshua oluwaseun osho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077FCF">
        <w:tc>
          <w:tcPr>
            <w:tcW w:w="1778" w:type="dxa"/>
          </w:tcPr>
          <w:p w:rsidR="00077FCF" w:rsidRDefault="00EC799E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:rsidR="00077FCF" w:rsidRDefault="00077FCF"/>
        </w:tc>
        <w:tc>
          <w:tcPr>
            <w:tcW w:w="7830" w:type="dxa"/>
          </w:tcPr>
          <w:p w:rsidR="00077FCF" w:rsidRDefault="00281AB5" w:rsidP="00281AB5">
            <w:pPr>
              <w:pStyle w:val="ResumeText"/>
              <w:ind w:right="0"/>
            </w:pPr>
            <w:r w:rsidRPr="00281AB5">
              <w:rPr>
                <w:rFonts w:ascii="Calibri" w:eastAsia="Calibri" w:hAnsi="Calibri" w:cs="Calibri"/>
                <w:color w:val="000000"/>
                <w:kern w:val="0"/>
                <w:sz w:val="26"/>
                <w:szCs w:val="22"/>
                <w:lang w:eastAsia="en-US"/>
              </w:rPr>
              <w:t>Motivated Computer Science student looking for hands-on experience in frontend web development. Outgoing and friendly personality with a strong desire to succeed. Extremely organized, detail oriented, and environment.</w:t>
            </w:r>
          </w:p>
        </w:tc>
      </w:tr>
      <w:tr w:rsidR="00077FCF">
        <w:tc>
          <w:tcPr>
            <w:tcW w:w="1778" w:type="dxa"/>
          </w:tcPr>
          <w:p w:rsidR="00077FCF" w:rsidRDefault="00EC799E">
            <w:pPr>
              <w:pStyle w:val="Heading1"/>
            </w:pPr>
            <w:r>
              <w:t>Skills &amp; Abilities</w:t>
            </w:r>
          </w:p>
        </w:tc>
        <w:tc>
          <w:tcPr>
            <w:tcW w:w="472" w:type="dxa"/>
          </w:tcPr>
          <w:p w:rsidR="00077FCF" w:rsidRDefault="00077FCF"/>
        </w:tc>
        <w:tc>
          <w:tcPr>
            <w:tcW w:w="7830" w:type="dxa"/>
          </w:tcPr>
          <w:p w:rsidR="00077FCF" w:rsidRPr="00940CD9" w:rsidRDefault="00940CD9" w:rsidP="00940CD9">
            <w:pPr>
              <w:pStyle w:val="ResumeText"/>
              <w:ind w:right="0"/>
              <w:rPr>
                <w:rFonts w:ascii="Calibri" w:hAnsi="Calibri" w:cs="Calibri"/>
                <w:sz w:val="26"/>
                <w:szCs w:val="26"/>
              </w:rPr>
            </w:pPr>
            <w:r w:rsidRPr="009810C3">
              <w:rPr>
                <w:rFonts w:ascii="Calibri" w:hAnsi="Calibri" w:cs="Calibri"/>
                <w:sz w:val="24"/>
                <w:szCs w:val="26"/>
              </w:rPr>
              <w:t>HTML 5, CSS 3, Bootstrap (Equivalent), Responsive Web Design, JavaScript.</w:t>
            </w:r>
          </w:p>
        </w:tc>
      </w:tr>
      <w:tr w:rsidR="00077FCF">
        <w:tc>
          <w:tcPr>
            <w:tcW w:w="1778" w:type="dxa"/>
          </w:tcPr>
          <w:p w:rsidR="00077FCF" w:rsidRDefault="00EC799E">
            <w:pPr>
              <w:pStyle w:val="Heading1"/>
            </w:pPr>
            <w:r>
              <w:t>Experience</w:t>
            </w:r>
          </w:p>
        </w:tc>
        <w:tc>
          <w:tcPr>
            <w:tcW w:w="472" w:type="dxa"/>
          </w:tcPr>
          <w:p w:rsidR="00077FCF" w:rsidRDefault="00077FCF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A1D619A24C024636A2B4C0BF717CAF73"/>
                  </w:placeholder>
                  <w15:color w:val="C0C0C0"/>
                  <w15:repeatingSectionItem/>
                </w:sdtPr>
                <w:sdtEndPr/>
                <w:sdtContent>
                  <w:p w:rsidR="00077FCF" w:rsidRDefault="00940CD9">
                    <w:pPr>
                      <w:pStyle w:val="Heading2"/>
                    </w:pPr>
                    <w:r>
                      <w:t>FRONT END WEB</w:t>
                    </w:r>
                    <w:r w:rsidR="00A338F4">
                      <w:t xml:space="preserve"> DEVELOPER |</w:t>
                    </w:r>
                    <w:r>
                      <w:t xml:space="preserve"> PERSONAL PROJECTS</w:t>
                    </w:r>
                  </w:p>
                  <w:p w:rsidR="00077FCF" w:rsidRDefault="00D809E8">
                    <w:pPr>
                      <w:pStyle w:val="ResumeText"/>
                    </w:pPr>
                    <w:r>
                      <w:t>06</w:t>
                    </w:r>
                    <w:r w:rsidR="00940CD9">
                      <w:t>/22 - PRESENT</w:t>
                    </w:r>
                  </w:p>
                  <w:p w:rsidR="00D70996" w:rsidRPr="00500BDF" w:rsidRDefault="00D70996" w:rsidP="00500BDF">
                    <w:pPr>
                      <w:pStyle w:val="ListParagraph"/>
                      <w:numPr>
                        <w:ilvl w:val="0"/>
                        <w:numId w:val="2"/>
                      </w:numPr>
                      <w:spacing w:before="0" w:after="40" w:line="246" w:lineRule="auto"/>
                      <w:ind w:right="-15"/>
                      <w:rPr>
                        <w:sz w:val="24"/>
                      </w:rPr>
                    </w:pPr>
                    <w:r w:rsidRPr="00500BDF">
                      <w:rPr>
                        <w:rFonts w:ascii="Calibri" w:eastAsia="Calibri" w:hAnsi="Calibri" w:cs="Calibri"/>
                        <w:sz w:val="24"/>
                      </w:rPr>
                      <w:t>HTML and CSS were used to create website content and designs.</w:t>
                    </w:r>
                  </w:p>
                  <w:p w:rsidR="00D70996" w:rsidRPr="00500BDF" w:rsidRDefault="00940CD9" w:rsidP="00500BDF">
                    <w:pPr>
                      <w:pStyle w:val="ListParagraph"/>
                      <w:numPr>
                        <w:ilvl w:val="0"/>
                        <w:numId w:val="2"/>
                      </w:numPr>
                      <w:spacing w:before="0" w:after="46" w:line="251" w:lineRule="auto"/>
                      <w:ind w:right="-15"/>
                      <w:rPr>
                        <w:rFonts w:ascii="Calibri" w:eastAsia="Calibri" w:hAnsi="Calibri" w:cs="Calibri"/>
                        <w:sz w:val="24"/>
                      </w:rPr>
                    </w:pPr>
                    <w:r w:rsidRPr="00500BDF">
                      <w:rPr>
                        <w:rFonts w:ascii="Calibri" w:eastAsia="Calibri" w:hAnsi="Calibri" w:cs="Calibri"/>
                        <w:sz w:val="24"/>
                      </w:rPr>
                      <w:t>Enhancements were made to improve the site's performance.</w:t>
                    </w:r>
                  </w:p>
                  <w:p w:rsidR="00940CD9" w:rsidRPr="00940CD9" w:rsidRDefault="003C745F" w:rsidP="00940CD9">
                    <w:pPr>
                      <w:spacing w:before="0" w:after="46" w:line="251" w:lineRule="auto"/>
                      <w:ind w:right="-15"/>
                      <w:rPr>
                        <w:rFonts w:ascii="Calibri" w:eastAsia="Calibri" w:hAnsi="Calibri" w:cs="Calibri"/>
                        <w:sz w:val="24"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A1D619A24C024636A2B4C0BF717CAF73"/>
                  </w:placeholder>
                  <w15:color w:val="C0C0C0"/>
                  <w15:repeatingSectionItem/>
                </w:sdtPr>
                <w:sdtEndPr/>
                <w:sdtContent>
                  <w:p w:rsidR="00077FCF" w:rsidRDefault="00D70996">
                    <w:pPr>
                      <w:pStyle w:val="Heading2"/>
                    </w:pPr>
                    <w:r w:rsidRPr="00B361F9">
                      <w:t xml:space="preserve">FRONT END </w:t>
                    </w:r>
                    <w:r w:rsidR="00A338F4">
                      <w:t>WEB DEVELOP</w:t>
                    </w:r>
                    <w:r w:rsidR="00942706">
                      <w:t xml:space="preserve">ER - surfweb digital solutions </w:t>
                    </w:r>
                    <w:r w:rsidR="00A338F4">
                      <w:t xml:space="preserve">| </w:t>
                    </w:r>
                    <w:r>
                      <w:t>intership</w:t>
                    </w:r>
                  </w:p>
                  <w:p w:rsidR="00077FCF" w:rsidRDefault="00CA65BC">
                    <w:pPr>
                      <w:pStyle w:val="ResumeText"/>
                    </w:pPr>
                    <w:r>
                      <w:t>01/21 –</w:t>
                    </w:r>
                    <w:r w:rsidR="00602E0C">
                      <w:t xml:space="preserve"> 06</w:t>
                    </w:r>
                    <w:r>
                      <w:t>/2</w:t>
                    </w:r>
                    <w:r w:rsidR="00602E0C">
                      <w:t>2</w:t>
                    </w:r>
                  </w:p>
                  <w:p w:rsidR="00500BDF" w:rsidRPr="00500BDF" w:rsidRDefault="00500BDF" w:rsidP="00500BDF">
                    <w:pPr>
                      <w:numPr>
                        <w:ilvl w:val="0"/>
                        <w:numId w:val="1"/>
                      </w:numPr>
                      <w:spacing w:before="0" w:after="40" w:line="246" w:lineRule="auto"/>
                      <w:ind w:right="-15" w:hanging="360"/>
                      <w:rPr>
                        <w:sz w:val="24"/>
                      </w:rPr>
                    </w:pPr>
                    <w:r w:rsidRPr="00500BDF">
                      <w:rPr>
                        <w:rFonts w:ascii="Calibri" w:eastAsia="Calibri" w:hAnsi="Calibri" w:cs="Calibri"/>
                        <w:sz w:val="24"/>
                      </w:rPr>
                      <w:t>Contributed to the creation and upkeep of user-friendly websites.</w:t>
                    </w:r>
                  </w:p>
                  <w:p w:rsidR="00077FCF" w:rsidRDefault="00500BDF" w:rsidP="00500BDF">
                    <w:pPr>
                      <w:numPr>
                        <w:ilvl w:val="0"/>
                        <w:numId w:val="1"/>
                      </w:numPr>
                      <w:spacing w:before="0" w:after="40" w:line="246" w:lineRule="auto"/>
                      <w:ind w:right="-15" w:hanging="360"/>
                    </w:pPr>
                    <w:r w:rsidRPr="00500BDF">
                      <w:rPr>
                        <w:rFonts w:ascii="Calibri" w:eastAsia="Calibri" w:hAnsi="Calibri" w:cs="Calibri"/>
                        <w:sz w:val="24"/>
                      </w:rPr>
                      <w:t>Contributed to team document and project drafts to aid in web management.</w:t>
                    </w:r>
                  </w:p>
                </w:sdtContent>
              </w:sdt>
            </w:sdtContent>
          </w:sdt>
        </w:tc>
      </w:tr>
      <w:tr w:rsidR="00077FCF">
        <w:tc>
          <w:tcPr>
            <w:tcW w:w="1778" w:type="dxa"/>
          </w:tcPr>
          <w:p w:rsidR="00077FCF" w:rsidRDefault="00EC799E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:rsidR="00077FCF" w:rsidRDefault="00077FCF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A1D619A24C024636A2B4C0BF717CAF73"/>
                  </w:placeholder>
                  <w15:repeatingSectionItem/>
                </w:sdtPr>
                <w:sdtEndPr/>
                <w:sdtContent>
                  <w:p w:rsidR="00077FCF" w:rsidRDefault="00D102C4">
                    <w:pPr>
                      <w:pStyle w:val="Heading2"/>
                    </w:pPr>
                    <w:r>
                      <w:t>LAGOS STATE POLYTECHNIC</w:t>
                    </w:r>
                    <w:r w:rsidR="00B01007">
                      <w:t xml:space="preserve"> </w:t>
                    </w:r>
                    <w:r>
                      <w:t>—</w:t>
                    </w:r>
                    <w:r w:rsidR="00B01007">
                      <w:t xml:space="preserve"> </w:t>
                    </w:r>
                    <w:r>
                      <w:t>IKORODU, LAGOS</w:t>
                    </w:r>
                    <w:r w:rsidR="00103F5E">
                      <w:t xml:space="preserve"> | </w:t>
                    </w:r>
                    <w:r>
                      <w:t>NATIONAL DIPLOMA</w:t>
                    </w:r>
                  </w:p>
                  <w:p w:rsidR="00D102C4" w:rsidRDefault="00103F5E">
                    <w:r>
                      <w:t>COMPUTER SCIENCE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85740182"/>
                  <w:placeholder>
                    <w:docPart w:val="C1EB5C74B3F442D38657B5BCE821499A"/>
                  </w:placeholder>
                  <w15:repeatingSectionItem/>
                </w:sdtPr>
                <w:sdtEndPr/>
                <w:sdtContent>
                  <w:p w:rsidR="0023573B" w:rsidRDefault="00103F5E" w:rsidP="0023573B">
                    <w:pPr>
                      <w:pStyle w:val="Heading2"/>
                    </w:pPr>
                    <w:r>
                      <w:t>UPRIGHT FOUNDATION COLLEGE</w:t>
                    </w:r>
                    <w:r w:rsidR="00B01007">
                      <w:t xml:space="preserve"> </w:t>
                    </w:r>
                    <w:r>
                      <w:t>—</w:t>
                    </w:r>
                    <w:r w:rsidR="00B01007">
                      <w:t xml:space="preserve"> </w:t>
                    </w:r>
                    <w:r>
                      <w:t xml:space="preserve">OTA, OGUN | </w:t>
                    </w:r>
                    <w:r w:rsidR="0023573B">
                      <w:t>HIGH SCHOOL DIPLOMA</w:t>
                    </w:r>
                  </w:p>
                  <w:p w:rsidR="00077FCF" w:rsidRPr="0023573B" w:rsidRDefault="0023573B" w:rsidP="0023573B">
                    <w:r>
                      <w:t>WASSCE</w:t>
                    </w:r>
                  </w:p>
                  <w:bookmarkStart w:id="0" w:name="_GoBack" w:displacedByCustomXml="next"/>
                  <w:bookmarkEnd w:id="0" w:displacedByCustomXml="next"/>
                </w:sdtContent>
              </w:sdt>
            </w:sdtContent>
          </w:sdt>
        </w:tc>
      </w:tr>
      <w:tr w:rsidR="00077FCF">
        <w:tc>
          <w:tcPr>
            <w:tcW w:w="1778" w:type="dxa"/>
          </w:tcPr>
          <w:p w:rsidR="00077FCF" w:rsidRDefault="007D37E5">
            <w:pPr>
              <w:pStyle w:val="Heading1"/>
            </w:pPr>
            <w:r>
              <w:t>LAGUAGES</w:t>
            </w:r>
          </w:p>
        </w:tc>
        <w:tc>
          <w:tcPr>
            <w:tcW w:w="472" w:type="dxa"/>
          </w:tcPr>
          <w:p w:rsidR="00077FCF" w:rsidRDefault="00077FCF"/>
        </w:tc>
        <w:tc>
          <w:tcPr>
            <w:tcW w:w="7830" w:type="dxa"/>
          </w:tcPr>
          <w:p w:rsidR="00077FCF" w:rsidRDefault="000930B5" w:rsidP="000930B5">
            <w:pPr>
              <w:pStyle w:val="ResumeText"/>
              <w:numPr>
                <w:ilvl w:val="0"/>
                <w:numId w:val="3"/>
              </w:numPr>
            </w:pPr>
            <w:r>
              <w:t>ENGLISH LAGUAGE</w:t>
            </w:r>
          </w:p>
          <w:p w:rsidR="000930B5" w:rsidRDefault="000930B5" w:rsidP="000930B5">
            <w:pPr>
              <w:pStyle w:val="ResumeText"/>
              <w:numPr>
                <w:ilvl w:val="0"/>
                <w:numId w:val="3"/>
              </w:numPr>
            </w:pPr>
            <w:r>
              <w:t>YORUBA (NATIVE)</w:t>
            </w:r>
          </w:p>
        </w:tc>
      </w:tr>
      <w:tr w:rsidR="00077FCF">
        <w:tc>
          <w:tcPr>
            <w:tcW w:w="1778" w:type="dxa"/>
          </w:tcPr>
          <w:p w:rsidR="00077FCF" w:rsidRDefault="00073928">
            <w:pPr>
              <w:pStyle w:val="Heading1"/>
            </w:pPr>
            <w:r>
              <w:t>PORTFOLIO</w:t>
            </w:r>
          </w:p>
        </w:tc>
        <w:tc>
          <w:tcPr>
            <w:tcW w:w="472" w:type="dxa"/>
          </w:tcPr>
          <w:p w:rsidR="00077FCF" w:rsidRDefault="00077FCF"/>
        </w:tc>
        <w:tc>
          <w:tcPr>
            <w:tcW w:w="7830" w:type="dxa"/>
          </w:tcPr>
          <w:p w:rsidR="00B364C4" w:rsidRPr="00C87D5F" w:rsidRDefault="003C745F" w:rsidP="00B364C4">
            <w:pPr>
              <w:pStyle w:val="ResumeText"/>
              <w:rPr>
                <w:rFonts w:ascii="Calibri" w:eastAsia="Calibri" w:hAnsi="Calibri" w:cs="Calibri"/>
                <w:color w:val="000000"/>
                <w:kern w:val="0"/>
                <w:sz w:val="26"/>
                <w:szCs w:val="26"/>
                <w:lang w:eastAsia="en-US"/>
              </w:rPr>
            </w:pPr>
            <w:hyperlink r:id="rId10" w:history="1">
              <w:r w:rsidR="00B364C4" w:rsidRPr="00C87D5F">
                <w:rPr>
                  <w:rStyle w:val="Hyperlink"/>
                  <w:rFonts w:ascii="Calibri" w:eastAsia="Calibri" w:hAnsi="Calibri" w:cs="Calibri"/>
                  <w:kern w:val="0"/>
                  <w:sz w:val="26"/>
                  <w:szCs w:val="26"/>
                  <w:lang w:eastAsia="en-US"/>
                </w:rPr>
                <w:t>https://themanosho.netlify.app</w:t>
              </w:r>
            </w:hyperlink>
          </w:p>
        </w:tc>
      </w:tr>
    </w:tbl>
    <w:p w:rsidR="00077FCF" w:rsidRDefault="00077FCF"/>
    <w:sectPr w:rsidR="00077FCF" w:rsidSect="005451AD">
      <w:footerReference w:type="default" r:id="rId11"/>
      <w:pgSz w:w="12240" w:h="15840" w:code="1"/>
      <w:pgMar w:top="135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45F" w:rsidRDefault="003C745F">
      <w:pPr>
        <w:spacing w:before="0" w:after="0" w:line="240" w:lineRule="auto"/>
      </w:pPr>
      <w:r>
        <w:separator/>
      </w:r>
    </w:p>
  </w:endnote>
  <w:endnote w:type="continuationSeparator" w:id="0">
    <w:p w:rsidR="003C745F" w:rsidRDefault="003C745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FCF" w:rsidRDefault="00EC799E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364C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45F" w:rsidRDefault="003C745F">
      <w:pPr>
        <w:spacing w:before="0" w:after="0" w:line="240" w:lineRule="auto"/>
      </w:pPr>
      <w:r>
        <w:separator/>
      </w:r>
    </w:p>
  </w:footnote>
  <w:footnote w:type="continuationSeparator" w:id="0">
    <w:p w:rsidR="003C745F" w:rsidRDefault="003C745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74E8D"/>
    <w:multiLevelType w:val="hybridMultilevel"/>
    <w:tmpl w:val="D4C2C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5A0089"/>
    <w:multiLevelType w:val="hybridMultilevel"/>
    <w:tmpl w:val="85E40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563C09"/>
    <w:multiLevelType w:val="hybridMultilevel"/>
    <w:tmpl w:val="E45E6776"/>
    <w:lvl w:ilvl="0" w:tplc="84308AD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3322C6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44AFFF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9C680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F128AD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8DE749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6E029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E645FB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4A8AD9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009"/>
    <w:rsid w:val="000718CF"/>
    <w:rsid w:val="00073928"/>
    <w:rsid w:val="00077FCF"/>
    <w:rsid w:val="000930B5"/>
    <w:rsid w:val="000B07D1"/>
    <w:rsid w:val="00103F5E"/>
    <w:rsid w:val="0023573B"/>
    <w:rsid w:val="0024778A"/>
    <w:rsid w:val="00281AB5"/>
    <w:rsid w:val="003C745F"/>
    <w:rsid w:val="003F6190"/>
    <w:rsid w:val="00431BCD"/>
    <w:rsid w:val="00500BDF"/>
    <w:rsid w:val="005258C6"/>
    <w:rsid w:val="005451AD"/>
    <w:rsid w:val="00553968"/>
    <w:rsid w:val="00555EF5"/>
    <w:rsid w:val="005821AE"/>
    <w:rsid w:val="005A044C"/>
    <w:rsid w:val="005A4009"/>
    <w:rsid w:val="005C2573"/>
    <w:rsid w:val="005F4FB2"/>
    <w:rsid w:val="00602E0C"/>
    <w:rsid w:val="00606C5C"/>
    <w:rsid w:val="0068395C"/>
    <w:rsid w:val="007D37E5"/>
    <w:rsid w:val="00835D06"/>
    <w:rsid w:val="008651A4"/>
    <w:rsid w:val="008B0F9E"/>
    <w:rsid w:val="008E4C56"/>
    <w:rsid w:val="00940CD9"/>
    <w:rsid w:val="00942706"/>
    <w:rsid w:val="00943D1A"/>
    <w:rsid w:val="009810C3"/>
    <w:rsid w:val="009D4CAE"/>
    <w:rsid w:val="00A338F4"/>
    <w:rsid w:val="00A81DAA"/>
    <w:rsid w:val="00A91774"/>
    <w:rsid w:val="00B01007"/>
    <w:rsid w:val="00B03138"/>
    <w:rsid w:val="00B364C4"/>
    <w:rsid w:val="00C200BF"/>
    <w:rsid w:val="00C87D5F"/>
    <w:rsid w:val="00CA65BC"/>
    <w:rsid w:val="00D102C4"/>
    <w:rsid w:val="00D70996"/>
    <w:rsid w:val="00D809E8"/>
    <w:rsid w:val="00DC200B"/>
    <w:rsid w:val="00EC799E"/>
    <w:rsid w:val="00F0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0B2BDA-541E-447C-848C-CAF2BBDC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500B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64C4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themanosho.netlify.ap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A9BB0765BE141D9BF3C8808AE4EF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6889-B530-4A9C-82F4-83D08BDC038E}"/>
      </w:docPartPr>
      <w:docPartBody>
        <w:p w:rsidR="008931AE" w:rsidRDefault="00146861">
          <w:pPr>
            <w:pStyle w:val="2A9BB0765BE141D9BF3C8808AE4EF390"/>
          </w:pPr>
          <w:r>
            <w:t>[City, ST ZIP Code]</w:t>
          </w:r>
        </w:p>
      </w:docPartBody>
    </w:docPart>
    <w:docPart>
      <w:docPartPr>
        <w:name w:val="06FAB0AD80894239B3D7BD7D79CB9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7FFC9-F23A-49A1-8AB2-820082613E68}"/>
      </w:docPartPr>
      <w:docPartBody>
        <w:p w:rsidR="008931AE" w:rsidRDefault="00146861">
          <w:pPr>
            <w:pStyle w:val="06FAB0AD80894239B3D7BD7D79CB9FB6"/>
          </w:pPr>
          <w:r>
            <w:t>[Telephone]</w:t>
          </w:r>
        </w:p>
      </w:docPartBody>
    </w:docPart>
    <w:docPart>
      <w:docPartPr>
        <w:name w:val="3D3D1F7F03B14F489C3E3519010F8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EFD1B-EFE6-425D-A41F-E61F432AD300}"/>
      </w:docPartPr>
      <w:docPartBody>
        <w:p w:rsidR="008931AE" w:rsidRDefault="00146861">
          <w:pPr>
            <w:pStyle w:val="3D3D1F7F03B14F489C3E3519010F8AFC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4D26CA2CA7F049E2BE8AC1903BF96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AA7C3-F79D-4E99-AABF-15651944FABD}"/>
      </w:docPartPr>
      <w:docPartBody>
        <w:p w:rsidR="008931AE" w:rsidRDefault="00146861">
          <w:pPr>
            <w:pStyle w:val="4D26CA2CA7F049E2BE8AC1903BF9637F"/>
          </w:pPr>
          <w:r>
            <w:t>[Your Name]</w:t>
          </w:r>
        </w:p>
      </w:docPartBody>
    </w:docPart>
    <w:docPart>
      <w:docPartPr>
        <w:name w:val="A1D619A24C024636A2B4C0BF717CA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0229D-BD78-45BB-81CC-BE249C186FFF}"/>
      </w:docPartPr>
      <w:docPartBody>
        <w:p w:rsidR="008931AE" w:rsidRDefault="00146861">
          <w:pPr>
            <w:pStyle w:val="A1D619A24C024636A2B4C0BF717CAF7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1EB5C74B3F442D38657B5BCE8214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91A35-D08E-440E-9458-CA22F56CB097}"/>
      </w:docPartPr>
      <w:docPartBody>
        <w:p w:rsidR="008931AE" w:rsidRDefault="007A05C5" w:rsidP="007A05C5">
          <w:pPr>
            <w:pStyle w:val="C1EB5C74B3F442D38657B5BCE821499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5C5"/>
    <w:rsid w:val="00146861"/>
    <w:rsid w:val="002A5E24"/>
    <w:rsid w:val="004F5315"/>
    <w:rsid w:val="007A05C5"/>
    <w:rsid w:val="008931AE"/>
    <w:rsid w:val="008B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8E3A1DA42C433881DA3CA7BED831B5">
    <w:name w:val="E58E3A1DA42C433881DA3CA7BED831B5"/>
  </w:style>
  <w:style w:type="paragraph" w:customStyle="1" w:styleId="2A9BB0765BE141D9BF3C8808AE4EF390">
    <w:name w:val="2A9BB0765BE141D9BF3C8808AE4EF390"/>
  </w:style>
  <w:style w:type="paragraph" w:customStyle="1" w:styleId="06FAB0AD80894239B3D7BD7D79CB9FB6">
    <w:name w:val="06FAB0AD80894239B3D7BD7D79CB9FB6"/>
  </w:style>
  <w:style w:type="paragraph" w:customStyle="1" w:styleId="AFF23F269B7E44578D26325B956EF6F2">
    <w:name w:val="AFF23F269B7E44578D26325B956EF6F2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3D3D1F7F03B14F489C3E3519010F8AFC">
    <w:name w:val="3D3D1F7F03B14F489C3E3519010F8AFC"/>
  </w:style>
  <w:style w:type="paragraph" w:customStyle="1" w:styleId="4D26CA2CA7F049E2BE8AC1903BF9637F">
    <w:name w:val="4D26CA2CA7F049E2BE8AC1903BF9637F"/>
  </w:style>
  <w:style w:type="paragraph" w:customStyle="1" w:styleId="084D49596CD24A77AFAF1DA22939239D">
    <w:name w:val="084D49596CD24A77AFAF1DA22939239D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EBE98A04FED945DE8FCC04DCECC56909">
    <w:name w:val="EBE98A04FED945DE8FCC04DCECC56909"/>
  </w:style>
  <w:style w:type="character" w:styleId="PlaceholderText">
    <w:name w:val="Placeholder Text"/>
    <w:basedOn w:val="DefaultParagraphFont"/>
    <w:uiPriority w:val="99"/>
    <w:semiHidden/>
    <w:rsid w:val="007A05C5"/>
    <w:rPr>
      <w:color w:val="808080"/>
    </w:rPr>
  </w:style>
  <w:style w:type="paragraph" w:customStyle="1" w:styleId="A1D619A24C024636A2B4C0BF717CAF73">
    <w:name w:val="A1D619A24C024636A2B4C0BF717CAF73"/>
  </w:style>
  <w:style w:type="paragraph" w:customStyle="1" w:styleId="73C2474B46C8434CA04FA091B88FF50B">
    <w:name w:val="73C2474B46C8434CA04FA091B88FF50B"/>
  </w:style>
  <w:style w:type="paragraph" w:customStyle="1" w:styleId="600DCD7ADF4545F792DD0061313243C6">
    <w:name w:val="600DCD7ADF4545F792DD0061313243C6"/>
  </w:style>
  <w:style w:type="paragraph" w:customStyle="1" w:styleId="3145444C9A90427CAEF360D4A6A2F10D">
    <w:name w:val="3145444C9A90427CAEF360D4A6A2F10D"/>
  </w:style>
  <w:style w:type="paragraph" w:customStyle="1" w:styleId="A56F9F4683564046850770BB7A942F01">
    <w:name w:val="A56F9F4683564046850770BB7A942F01"/>
  </w:style>
  <w:style w:type="paragraph" w:customStyle="1" w:styleId="711FCF6DD8ED42C6AAAC9C2C1EB250FE">
    <w:name w:val="711FCF6DD8ED42C6AAAC9C2C1EB250FE"/>
  </w:style>
  <w:style w:type="paragraph" w:customStyle="1" w:styleId="5BB423F8386C4CA08D600A2378EE2A94">
    <w:name w:val="5BB423F8386C4CA08D600A2378EE2A94"/>
  </w:style>
  <w:style w:type="paragraph" w:customStyle="1" w:styleId="7F5741C976C0431D8F293A5ECE15B389">
    <w:name w:val="7F5741C976C0431D8F293A5ECE15B389"/>
  </w:style>
  <w:style w:type="paragraph" w:customStyle="1" w:styleId="65299C5555DE45A181F4CB09007100A0">
    <w:name w:val="65299C5555DE45A181F4CB09007100A0"/>
  </w:style>
  <w:style w:type="paragraph" w:customStyle="1" w:styleId="A083709376FB484FA9D289DE64A6BD09">
    <w:name w:val="A083709376FB484FA9D289DE64A6BD09"/>
  </w:style>
  <w:style w:type="paragraph" w:customStyle="1" w:styleId="53F905CAB3954B809A89DDB3DA2DC498">
    <w:name w:val="53F905CAB3954B809A89DDB3DA2DC498"/>
  </w:style>
  <w:style w:type="paragraph" w:customStyle="1" w:styleId="DD020BC081084C1E860C46B32B1CF7AC">
    <w:name w:val="DD020BC081084C1E860C46B32B1CF7AC"/>
    <w:rsid w:val="007A05C5"/>
  </w:style>
  <w:style w:type="paragraph" w:customStyle="1" w:styleId="C153489A03F1491FB84DC6E17F87B613">
    <w:name w:val="C153489A03F1491FB84DC6E17F87B613"/>
    <w:rsid w:val="007A05C5"/>
  </w:style>
  <w:style w:type="paragraph" w:customStyle="1" w:styleId="C1EB5C74B3F442D38657B5BCE821499A">
    <w:name w:val="C1EB5C74B3F442D38657B5BCE821499A"/>
    <w:rsid w:val="007A05C5"/>
  </w:style>
  <w:style w:type="paragraph" w:customStyle="1" w:styleId="1EA61E4449534CE0BE3F13821292C60C">
    <w:name w:val="1EA61E4449534CE0BE3F13821292C60C"/>
    <w:rsid w:val="007A05C5"/>
  </w:style>
  <w:style w:type="paragraph" w:customStyle="1" w:styleId="A3FBBFBA4F8D43E2B76E0AE91C9B845F">
    <w:name w:val="A3FBBFBA4F8D43E2B76E0AE91C9B845F"/>
    <w:rsid w:val="007A05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+2349049788099</CompanyPhone>
  <CompanyFax/>
  <CompanyEmail>tlkjorsh@icloud.com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4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oluwaseun osho</dc:creator>
  <cp:keywords>https:/themanosho.netlify.app</cp:keywords>
  <cp:lastModifiedBy>user</cp:lastModifiedBy>
  <cp:revision>6</cp:revision>
  <cp:lastPrinted>2023-01-11T10:54:00Z</cp:lastPrinted>
  <dcterms:created xsi:type="dcterms:W3CDTF">2023-01-11T10:51:00Z</dcterms:created>
  <dcterms:modified xsi:type="dcterms:W3CDTF">2023-01-11T11:04:00Z</dcterms:modified>
  <cp:category>104232, Lagos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